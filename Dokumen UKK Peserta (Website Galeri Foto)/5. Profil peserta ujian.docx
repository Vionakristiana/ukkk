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312AC" w14:textId="1EF92721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590CE6AD">
                <wp:simplePos x="0" y="0"/>
                <wp:positionH relativeFrom="margin">
                  <wp:align>left</wp:align>
                </wp:positionH>
                <wp:positionV relativeFrom="paragraph">
                  <wp:posOffset>-540385</wp:posOffset>
                </wp:positionV>
                <wp:extent cx="2895600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F3D37DA" id="Group 8" o:spid="_x0000_s1026" alt="decorative elements&#10;" style="position:absolute;margin-left:0;margin-top:-42.55pt;width:228pt;height:11in;z-index:-251657216;mso-height-percent:1000;mso-position-horizontal:left;mso-position-horizontal-relative:margin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EOkw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67CEF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14:paraId="04ED70E1" w14:textId="75D79E32" w:rsidR="00647A4B" w:rsidRDefault="009A52F8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Cambria" w:hAnsi="Cambr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270390" wp14:editId="445781E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-565785</wp:posOffset>
                      </wp:positionV>
                      <wp:extent cx="1880235" cy="1638935"/>
                      <wp:effectExtent l="0" t="0" r="24765" b="18415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6389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/>
                                <a:srcRect/>
                                <a:stretch>
                                  <a:fillRect l="-1000"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6F039" id="Oval 44" o:spid="_x0000_s1026" style="position:absolute;margin-left:24.85pt;margin-top:-44.55pt;width:148.05pt;height:12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" strokecolor="#071921 [1604]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  <w:p w14:paraId="45702142" w14:textId="33A2565B" w:rsidR="00F71526" w:rsidRDefault="00F71526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 w:val="restart"/>
          </w:tcPr>
          <w:p w14:paraId="79B8B378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14:paraId="55A72C31" w14:textId="2EE0C3A2" w:rsidR="00E67CEF" w:rsidRPr="00643749" w:rsidRDefault="00E67CEF" w:rsidP="00643749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14:paraId="0A7A8360" w14:textId="602B1DC8" w:rsidR="0084155A" w:rsidRPr="00F74ED5" w:rsidRDefault="007656E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  0064555337/21.12332</w:t>
            </w:r>
          </w:p>
          <w:p w14:paraId="190EAB2E" w14:textId="6264AB23" w:rsidR="0084155A" w:rsidRPr="00F74ED5" w:rsidRDefault="007656E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Nama Peserta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  Viona Kristiana Simbolon</w:t>
            </w:r>
          </w:p>
          <w:p w14:paraId="62C9CB1E" w14:textId="73FB97D2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7656EC">
              <w:rPr>
                <w:rFonts w:ascii="Cambria" w:hAnsi="Cambria" w:cstheme="minorHAnsi"/>
                <w:sz w:val="24"/>
                <w:szCs w:val="28"/>
              </w:rPr>
              <w:t xml:space="preserve"> 28 April 2006</w:t>
            </w:r>
          </w:p>
          <w:p w14:paraId="72821BB5" w14:textId="4B06408B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7656EC">
              <w:rPr>
                <w:rFonts w:ascii="Cambria" w:hAnsi="Cambria" w:cstheme="minorHAnsi"/>
                <w:sz w:val="24"/>
                <w:szCs w:val="28"/>
              </w:rPr>
              <w:t xml:space="preserve">  Perempuan</w:t>
            </w:r>
          </w:p>
          <w:p w14:paraId="046DD87B" w14:textId="1AE7026B" w:rsidR="0084155A" w:rsidRPr="00F74ED5" w:rsidRDefault="007656E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Agama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   Kristen Protestan</w:t>
            </w:r>
          </w:p>
          <w:p w14:paraId="0516A58D" w14:textId="7CA01684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7656EC">
              <w:rPr>
                <w:rFonts w:ascii="Cambria" w:hAnsi="Cambria" w:cstheme="minorHAnsi"/>
                <w:sz w:val="24"/>
                <w:szCs w:val="28"/>
              </w:rPr>
              <w:t>Jalan Balam GG panda No 36b</w:t>
            </w:r>
          </w:p>
          <w:p w14:paraId="50D9D4E8" w14:textId="6BA1CF42" w:rsidR="0084155A" w:rsidRPr="00F74ED5" w:rsidRDefault="0081345D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Kec. Medan Sunggal SeSikambingB</w:t>
            </w:r>
          </w:p>
          <w:p w14:paraId="4FC9BB72" w14:textId="3DED6EA3" w:rsidR="0084155A" w:rsidRPr="00F74ED5" w:rsidRDefault="007656EC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Kab/Kota Medan</w:t>
            </w:r>
          </w:p>
          <w:p w14:paraId="0928E53A" w14:textId="77777777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00EE8943" w14:textId="24A92D89" w:rsidR="0084155A" w:rsidRPr="007656EC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color w:val="000000" w:themeColor="text1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Kode Pos. </w:t>
            </w:r>
            <w:r w:rsidR="007656EC" w:rsidRPr="007656EC">
              <w:rPr>
                <w:rFonts w:ascii="Cambria" w:hAnsi="Cambria" w:cs="Helvetica"/>
                <w:color w:val="000000" w:themeColor="text1"/>
                <w:shd w:val="clear" w:color="auto" w:fill="FFFFFF"/>
              </w:rPr>
              <w:t>20122</w:t>
            </w:r>
          </w:p>
          <w:p w14:paraId="5A1482BD" w14:textId="03475401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E9577E">
              <w:rPr>
                <w:rFonts w:ascii="Cambria" w:hAnsi="Cambria" w:cstheme="minorHAnsi"/>
                <w:sz w:val="24"/>
                <w:szCs w:val="28"/>
              </w:rPr>
              <w:t>A</w:t>
            </w:r>
          </w:p>
          <w:p w14:paraId="5FE87DBA" w14:textId="1581CDF6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Ayah : </w:t>
            </w:r>
            <w:r w:rsidR="00E9577E">
              <w:rPr>
                <w:rFonts w:ascii="Cambria" w:hAnsi="Cambria" w:cstheme="minorHAnsi"/>
                <w:sz w:val="24"/>
                <w:szCs w:val="28"/>
              </w:rPr>
              <w:t xml:space="preserve">Hendra Simbolon </w:t>
            </w:r>
          </w:p>
          <w:p w14:paraId="752C318B" w14:textId="6307EA51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Ibu :  </w:t>
            </w:r>
            <w:r w:rsidR="00E9577E">
              <w:rPr>
                <w:rFonts w:ascii="Cambria" w:hAnsi="Cambria" w:cstheme="minorHAnsi"/>
                <w:sz w:val="24"/>
                <w:szCs w:val="28"/>
              </w:rPr>
              <w:t>Cahaya Nurianti Manalu</w:t>
            </w:r>
          </w:p>
          <w:p w14:paraId="6283AFE5" w14:textId="4099C56D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3B758DB1" w14:textId="2CF8DEA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27C9A43B" w14:textId="41B50376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E9577E">
              <w:rPr>
                <w:rFonts w:ascii="Cambria" w:hAnsi="Cambria" w:cstheme="minorHAnsi"/>
                <w:sz w:val="24"/>
                <w:szCs w:val="28"/>
              </w:rPr>
              <w:t>2</w:t>
            </w:r>
          </w:p>
          <w:p w14:paraId="103E249B" w14:textId="5FE8C10D" w:rsidR="00647A4B" w:rsidRPr="00F74ED5" w:rsidRDefault="0084155A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F42F0E7" w14:textId="4620BE4F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131C838" w14:textId="48FDFCCD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52D82A00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5805F92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23314CCD" w14:textId="6236C18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="00777288">
              <w:rPr>
                <w:rFonts w:ascii="Cambria" w:hAnsi="Cambria" w:cstheme="minorHAnsi"/>
                <w:sz w:val="24"/>
                <w:szCs w:val="24"/>
              </w:rPr>
              <w:t xml:space="preserve">Medan, 25 </w:t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Maret 202</w:t>
            </w:r>
            <w:r w:rsidR="00B6425F"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6465719F" w14:textId="7C304DED" w:rsid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642A7FC5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087F3FE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713F65D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4EA788D8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5ECB10CD" w14:textId="3C329FED" w:rsidR="00F74ED5" w:rsidRPr="00777288" w:rsidRDefault="00E9577E" w:rsidP="00777288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 xml:space="preserve">                                                          VIONA KRISTIANA SIMBOLON</w:t>
            </w:r>
          </w:p>
        </w:tc>
      </w:tr>
      <w:tr w:rsidR="00F51250" w14:paraId="728033EC" w14:textId="77777777" w:rsidTr="00E67CEF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6EC3B2CA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67CEF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B207647" wp14:editId="376653EA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5067226" w14:textId="0176D202" w:rsidR="00071E84" w:rsidRPr="00071E84" w:rsidRDefault="00643749" w:rsidP="00071E84">
            <w:pPr>
              <w:pStyle w:val="Information"/>
            </w:pPr>
            <w:r>
              <w:t>Jalan Balam GG Panda no 36b, Kec Medan Sunggal Sei Sikambing B, Kota Medan, Provinsi Sumatra Utara, Kode Pos 20122.</w:t>
            </w: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D9119EC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67CEF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BAE14D7" wp14:editId="10627E5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BD5D73B" w14:textId="2333D729" w:rsidR="00071E84" w:rsidRPr="00222466" w:rsidRDefault="0081345D" w:rsidP="0081345D">
            <w:pPr>
              <w:pStyle w:val="Information"/>
            </w:pPr>
            <w:r>
              <w:t>0821 6456 2949</w:t>
            </w: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0FB8F944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D955108" wp14:editId="545264B1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7B936B3" w14:textId="775EF672" w:rsidR="00071E84" w:rsidRPr="00222466" w:rsidRDefault="0081345D" w:rsidP="0081345D">
            <w:pPr>
              <w:pStyle w:val="Information"/>
            </w:pPr>
            <w:r>
              <w:t>Vionasimbolon6@gmail.com</w:t>
            </w: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67CEF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B50EEC4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7EDAA65" wp14:editId="73AEEB8F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6AE4CF7C" w14:textId="5017B836" w:rsidR="00071E84" w:rsidRPr="00222466" w:rsidRDefault="0081345D" w:rsidP="0081345D">
            <w:pPr>
              <w:pStyle w:val="Information"/>
            </w:pPr>
            <w:r>
              <w:t>-</w:t>
            </w:r>
          </w:p>
        </w:tc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67CEF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3C12D612" w:rsidR="00647A4B" w:rsidRDefault="00E67CEF" w:rsidP="007443A0">
            <w:pPr>
              <w:pStyle w:val="Heading3"/>
            </w:pPr>
            <w:r>
              <w:t>about me :</w:t>
            </w:r>
          </w:p>
          <w:p w14:paraId="006150B3" w14:textId="53C32CF5" w:rsidR="007443A0" w:rsidRPr="007443A0" w:rsidRDefault="0081345D" w:rsidP="0081345D">
            <w:pPr>
              <w:pStyle w:val="Information"/>
            </w:pPr>
            <w:r>
              <w:t xml:space="preserve"> Nama Saya Viona KrIstiana Simbolon, Saya seorang pelajar di SMKN 9 MEDAN dan duduk di kelas 12 Jurusan Rekayasa P</w:t>
            </w:r>
            <w:r w:rsidR="00777288">
              <w:t>erangkat lunak.</w:t>
            </w: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CE1E3D" w:rsidRDefault="007F5B63" w:rsidP="00CE1E3D">
      <w:pPr>
        <w:pStyle w:val="BodyText"/>
      </w:pPr>
      <w:bookmarkStart w:id="0" w:name="_GoBack"/>
      <w:bookmarkEnd w:id="0"/>
    </w:p>
    <w:sectPr w:rsidR="007F5B63" w:rsidRPr="00CE1E3D" w:rsidSect="00475BA4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B5112" w14:textId="77777777" w:rsidR="00A25A60" w:rsidRDefault="00A25A60" w:rsidP="00590471">
      <w:r>
        <w:separator/>
      </w:r>
    </w:p>
  </w:endnote>
  <w:endnote w:type="continuationSeparator" w:id="0">
    <w:p w14:paraId="1E45123E" w14:textId="77777777" w:rsidR="00A25A60" w:rsidRDefault="00A25A6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58AB3" w14:textId="77777777" w:rsidR="00A25A60" w:rsidRDefault="00A25A60" w:rsidP="00590471">
      <w:r>
        <w:separator/>
      </w:r>
    </w:p>
  </w:footnote>
  <w:footnote w:type="continuationSeparator" w:id="0">
    <w:p w14:paraId="125B87E9" w14:textId="77777777" w:rsidR="00A25A60" w:rsidRDefault="00A25A60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5A"/>
    <w:rsid w:val="00060042"/>
    <w:rsid w:val="00071E84"/>
    <w:rsid w:val="000B37CD"/>
    <w:rsid w:val="000F7D04"/>
    <w:rsid w:val="00142F43"/>
    <w:rsid w:val="00150ABD"/>
    <w:rsid w:val="00165697"/>
    <w:rsid w:val="001F5586"/>
    <w:rsid w:val="00222466"/>
    <w:rsid w:val="002A485C"/>
    <w:rsid w:val="002D2643"/>
    <w:rsid w:val="002D54EA"/>
    <w:rsid w:val="002E5E62"/>
    <w:rsid w:val="003911FB"/>
    <w:rsid w:val="003F3A2F"/>
    <w:rsid w:val="00472C27"/>
    <w:rsid w:val="00475BA4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43749"/>
    <w:rsid w:val="00647A4B"/>
    <w:rsid w:val="00666C93"/>
    <w:rsid w:val="00716927"/>
    <w:rsid w:val="00735D93"/>
    <w:rsid w:val="007443A0"/>
    <w:rsid w:val="007656EC"/>
    <w:rsid w:val="007703AC"/>
    <w:rsid w:val="00777288"/>
    <w:rsid w:val="007F54A0"/>
    <w:rsid w:val="007F5B63"/>
    <w:rsid w:val="0081345D"/>
    <w:rsid w:val="0084155A"/>
    <w:rsid w:val="00846CB9"/>
    <w:rsid w:val="008472E9"/>
    <w:rsid w:val="008C2CFC"/>
    <w:rsid w:val="008F6E2E"/>
    <w:rsid w:val="009A52F8"/>
    <w:rsid w:val="009C2E65"/>
    <w:rsid w:val="00A25A60"/>
    <w:rsid w:val="00A35586"/>
    <w:rsid w:val="00A35924"/>
    <w:rsid w:val="00AD5898"/>
    <w:rsid w:val="00B11C11"/>
    <w:rsid w:val="00B6425F"/>
    <w:rsid w:val="00B6466C"/>
    <w:rsid w:val="00BF4D49"/>
    <w:rsid w:val="00BF79C4"/>
    <w:rsid w:val="00C4452C"/>
    <w:rsid w:val="00CE1E3D"/>
    <w:rsid w:val="00D6557B"/>
    <w:rsid w:val="00DF2F8A"/>
    <w:rsid w:val="00E67CEF"/>
    <w:rsid w:val="00E90A60"/>
    <w:rsid w:val="00E9577E"/>
    <w:rsid w:val="00EB7708"/>
    <w:rsid w:val="00EE7E09"/>
    <w:rsid w:val="00EF6606"/>
    <w:rsid w:val="00F0223C"/>
    <w:rsid w:val="00F51250"/>
    <w:rsid w:val="00F71526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7EBD0D-30A8-4FB0-A52B-4AC2262E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2023-02-09T19:02:00Z</dcterms:created>
  <dcterms:modified xsi:type="dcterms:W3CDTF">2024-03-23T04:25:00Z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